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95ADA" w14:textId="77777777" w:rsidR="0035541C" w:rsidRDefault="0035541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2C73E3" w14:paraId="61BA0DC0" w14:textId="77777777" w:rsidTr="00FE49F9">
        <w:trPr>
          <w:jc w:val="center"/>
        </w:trPr>
        <w:tc>
          <w:tcPr>
            <w:tcW w:w="2754" w:type="dxa"/>
            <w:shd w:val="clear" w:color="auto" w:fill="000000" w:themeFill="text1"/>
            <w:vAlign w:val="center"/>
          </w:tcPr>
          <w:p w14:paraId="14CA0394" w14:textId="439475A6" w:rsidR="002C73E3" w:rsidRDefault="002C73E3" w:rsidP="002C73E3">
            <w:pPr>
              <w:jc w:val="center"/>
            </w:pPr>
            <w:r>
              <w:t>Calories (cal)</w:t>
            </w:r>
          </w:p>
        </w:tc>
        <w:tc>
          <w:tcPr>
            <w:tcW w:w="2754" w:type="dxa"/>
            <w:shd w:val="clear" w:color="auto" w:fill="000000" w:themeFill="text1"/>
            <w:vAlign w:val="center"/>
          </w:tcPr>
          <w:p w14:paraId="24F80176" w14:textId="49FAC6C0" w:rsidR="002C73E3" w:rsidRDefault="002C73E3" w:rsidP="002C73E3">
            <w:pPr>
              <w:jc w:val="center"/>
            </w:pPr>
            <w:r>
              <w:t>Fat (g)</w:t>
            </w:r>
          </w:p>
        </w:tc>
        <w:tc>
          <w:tcPr>
            <w:tcW w:w="2754" w:type="dxa"/>
            <w:shd w:val="clear" w:color="auto" w:fill="000000" w:themeFill="text1"/>
            <w:vAlign w:val="center"/>
          </w:tcPr>
          <w:p w14:paraId="595CC449" w14:textId="7E76484E" w:rsidR="002C73E3" w:rsidRDefault="002C73E3" w:rsidP="002C73E3">
            <w:pPr>
              <w:jc w:val="center"/>
            </w:pPr>
            <w:r>
              <w:t>Carbs (g)</w:t>
            </w:r>
          </w:p>
        </w:tc>
        <w:tc>
          <w:tcPr>
            <w:tcW w:w="2754" w:type="dxa"/>
            <w:shd w:val="clear" w:color="auto" w:fill="000000" w:themeFill="text1"/>
            <w:vAlign w:val="center"/>
          </w:tcPr>
          <w:p w14:paraId="56E31C1B" w14:textId="2FC36F7F" w:rsidR="002C73E3" w:rsidRDefault="002C73E3" w:rsidP="002C73E3">
            <w:pPr>
              <w:jc w:val="center"/>
            </w:pPr>
            <w:r>
              <w:t>Protein (g)</w:t>
            </w:r>
          </w:p>
        </w:tc>
      </w:tr>
      <w:tr w:rsidR="002C73E3" w14:paraId="6BA29C8C" w14:textId="77777777" w:rsidTr="002C73E3">
        <w:trPr>
          <w:jc w:val="center"/>
        </w:trPr>
        <w:tc>
          <w:tcPr>
            <w:tcW w:w="2754" w:type="dxa"/>
            <w:vAlign w:val="center"/>
          </w:tcPr>
          <w:p w14:paraId="39AE65B4" w14:textId="7036F77A" w:rsidR="002C73E3" w:rsidRDefault="002C73E3" w:rsidP="002C73E3">
            <w:pPr>
              <w:jc w:val="center"/>
            </w:pPr>
            <w:r>
              <w:t>${calories}</w:t>
            </w:r>
          </w:p>
        </w:tc>
        <w:tc>
          <w:tcPr>
            <w:tcW w:w="2754" w:type="dxa"/>
            <w:vAlign w:val="center"/>
          </w:tcPr>
          <w:p w14:paraId="728073E4" w14:textId="2D2004DD" w:rsidR="002C73E3" w:rsidRDefault="002C73E3" w:rsidP="002C73E3">
            <w:pPr>
              <w:jc w:val="center"/>
            </w:pPr>
            <w:r>
              <w:t>${fat}</w:t>
            </w:r>
          </w:p>
        </w:tc>
        <w:tc>
          <w:tcPr>
            <w:tcW w:w="2754" w:type="dxa"/>
            <w:vAlign w:val="center"/>
          </w:tcPr>
          <w:p w14:paraId="44EAF94C" w14:textId="5FE365F8" w:rsidR="002C73E3" w:rsidRDefault="002C73E3" w:rsidP="002C73E3">
            <w:pPr>
              <w:jc w:val="center"/>
            </w:pPr>
            <w:r>
              <w:t>${carbs}</w:t>
            </w:r>
          </w:p>
        </w:tc>
        <w:tc>
          <w:tcPr>
            <w:tcW w:w="2754" w:type="dxa"/>
            <w:vAlign w:val="center"/>
          </w:tcPr>
          <w:p w14:paraId="056AC20A" w14:textId="621A80B2" w:rsidR="002C73E3" w:rsidRDefault="002C73E3" w:rsidP="002C73E3">
            <w:pPr>
              <w:jc w:val="center"/>
            </w:pPr>
            <w:r>
              <w:t>${protein}</w:t>
            </w:r>
          </w:p>
        </w:tc>
      </w:tr>
    </w:tbl>
    <w:p w14:paraId="4292D5D6" w14:textId="77777777" w:rsidR="002C73E3" w:rsidRDefault="002C73E3"/>
    <w:p w14:paraId="099D34EA" w14:textId="77777777" w:rsidR="00FC30F4" w:rsidRDefault="00FC30F4">
      <w:bookmarkStart w:id="0" w:name="_GoBack"/>
      <w:bookmarkEnd w:id="0"/>
    </w:p>
    <w:sectPr w:rsidR="00FC30F4" w:rsidSect="00F015DE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3D626" w14:textId="77777777" w:rsidR="00C75748" w:rsidRDefault="00C75748">
      <w:r>
        <w:separator/>
      </w:r>
    </w:p>
  </w:endnote>
  <w:endnote w:type="continuationSeparator" w:id="0">
    <w:p w14:paraId="1389A1B0" w14:textId="77777777" w:rsidR="00C75748" w:rsidRDefault="00C7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F4F6E" w14:textId="77777777" w:rsidR="00F015DE" w:rsidRDefault="001F21FF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437BEB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FAF53" w14:textId="77777777" w:rsidR="00C75748" w:rsidRPr="00D651CC" w:rsidRDefault="00C75748">
    <w:pPr>
      <w:pStyle w:val="Footer"/>
      <w:rPr>
        <w:rStyle w:val="BookTitle"/>
        <w:color w:val="000000" w:themeColor="text1"/>
      </w:rPr>
    </w:pPr>
    <w:r w:rsidRPr="00D651CC">
      <w:rPr>
        <w:rStyle w:val="BookTitle"/>
        <w:color w:val="000000" w:themeColor="text1"/>
      </w:rPr>
      <w:t>last updated at: ${updated_at}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49A74" w14:textId="77777777" w:rsidR="00C75748" w:rsidRDefault="00C75748">
      <w:r>
        <w:separator/>
      </w:r>
    </w:p>
  </w:footnote>
  <w:footnote w:type="continuationSeparator" w:id="0">
    <w:p w14:paraId="3D73DFB5" w14:textId="77777777" w:rsidR="00C75748" w:rsidRDefault="00C757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F015DE" w14:paraId="123E7EFB" w14:textId="77777777">
      <w:trPr>
        <w:trHeight w:val="720"/>
      </w:trPr>
      <w:tc>
        <w:tcPr>
          <w:tcW w:w="10188" w:type="dxa"/>
          <w:vAlign w:val="center"/>
        </w:tcPr>
        <w:p w14:paraId="72D86F83" w14:textId="77777777" w:rsidR="00F015DE" w:rsidRDefault="00F015DE"/>
      </w:tc>
      <w:tc>
        <w:tcPr>
          <w:tcW w:w="720" w:type="dxa"/>
          <w:shd w:val="clear" w:color="auto" w:fill="4F81BD" w:themeFill="accent1"/>
          <w:vAlign w:val="center"/>
        </w:tcPr>
        <w:p w14:paraId="743AE3B5" w14:textId="77777777" w:rsidR="00F015DE" w:rsidRDefault="00F015DE"/>
      </w:tc>
    </w:tr>
  </w:tbl>
  <w:p w14:paraId="029A3024" w14:textId="77777777" w:rsidR="00F015DE" w:rsidRDefault="00F015D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920"/>
      <w:gridCol w:w="3096"/>
    </w:tblGrid>
    <w:tr w:rsidR="00F015DE" w14:paraId="76F60085" w14:textId="77777777">
      <w:tc>
        <w:tcPr>
          <w:tcW w:w="9288" w:type="dxa"/>
          <w:vAlign w:val="center"/>
        </w:tcPr>
        <w:p w14:paraId="7D28F183" w14:textId="77777777" w:rsidR="00F015DE" w:rsidRDefault="00C75748">
          <w:pPr>
            <w:pStyle w:val="Title"/>
          </w:pPr>
          <w:r>
            <w:t>${</w:t>
          </w:r>
          <w:r w:rsidR="00DE055E">
            <w:t>first_name</w:t>
          </w:r>
          <w:r>
            <w:t>}</w:t>
          </w:r>
          <w:r w:rsidR="00DE055E">
            <w:t xml:space="preserve"> ${last_name}</w:t>
          </w:r>
        </w:p>
        <w:p w14:paraId="26C62068" w14:textId="126DE3E4" w:rsidR="00DE055E" w:rsidRDefault="00C75748" w:rsidP="00C75748">
          <w:pPr>
            <w:pStyle w:val="ContactDetails"/>
          </w:pPr>
          <w:r>
            <w:t>${street_address}</w:t>
          </w:r>
          <w:r w:rsidR="00CE7F8D">
            <w:t>,</w:t>
          </w:r>
          <w:r w:rsidR="000201D0">
            <w:t xml:space="preserve"> </w:t>
          </w:r>
          <w:r>
            <w:t>${city}</w:t>
          </w:r>
          <w:r w:rsidR="000201D0">
            <w:t xml:space="preserve">, </w:t>
          </w:r>
          <w:r>
            <w:t>${postcode}</w:t>
          </w:r>
          <w:r w:rsidR="000201D0">
            <w:br/>
            <w:t xml:space="preserve">Phone: </w:t>
          </w:r>
          <w:r>
            <w:t>${phone_number}</w:t>
          </w:r>
          <w:r w:rsidR="000201D0">
            <w:t xml:space="preserve"> </w:t>
          </w:r>
        </w:p>
        <w:p w14:paraId="19D60C53" w14:textId="45863846" w:rsidR="00F015DE" w:rsidRDefault="000201D0" w:rsidP="00C75748">
          <w:pPr>
            <w:pStyle w:val="ContactDetails"/>
          </w:pPr>
          <w:r>
            <w:t>E-Mail:</w:t>
          </w:r>
          <w:r w:rsidR="000F7C97">
            <w:t xml:space="preserve"> </w:t>
          </w:r>
          <w:r w:rsidR="00C75748">
            <w:t>${email}</w:t>
          </w:r>
        </w:p>
      </w:tc>
      <w:tc>
        <w:tcPr>
          <w:tcW w:w="1728" w:type="dxa"/>
          <w:vAlign w:val="center"/>
        </w:tcPr>
        <w:p w14:paraId="516B2AC3" w14:textId="707ED096" w:rsidR="007428C5" w:rsidRDefault="009B6224" w:rsidP="00591FD3">
          <w:pPr>
            <w:pStyle w:val="Heading4"/>
            <w:jc w:val="center"/>
          </w:pPr>
          <w:r>
            <w:rPr>
              <w:noProof/>
            </w:rPr>
            <w:drawing>
              <wp:inline distT="0" distB="0" distL="0" distR="0" wp14:anchorId="31B4EC5D" wp14:editId="4D961D99">
                <wp:extent cx="1828800" cy="368968"/>
                <wp:effectExtent l="0" t="0" r="0" b="1206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68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A39E20" w14:textId="4E7590DF" w:rsidR="00F015DE" w:rsidRDefault="007A3583" w:rsidP="007A3583">
          <w:pPr>
            <w:pStyle w:val="Heading4"/>
            <w:jc w:val="center"/>
          </w:pPr>
          <w:r>
            <w:t>Customer's Nutritions</w:t>
          </w:r>
        </w:p>
      </w:tc>
    </w:tr>
  </w:tbl>
  <w:p w14:paraId="567EF8C8" w14:textId="77777777" w:rsidR="00F015DE" w:rsidRDefault="00F015D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75748"/>
    <w:rsid w:val="000116B5"/>
    <w:rsid w:val="000201D0"/>
    <w:rsid w:val="00090793"/>
    <w:rsid w:val="000B233E"/>
    <w:rsid w:val="000F7C97"/>
    <w:rsid w:val="001F21FF"/>
    <w:rsid w:val="002C73E3"/>
    <w:rsid w:val="0035541C"/>
    <w:rsid w:val="00437BEB"/>
    <w:rsid w:val="0053461E"/>
    <w:rsid w:val="00591FD3"/>
    <w:rsid w:val="006675CC"/>
    <w:rsid w:val="007428C5"/>
    <w:rsid w:val="007852DC"/>
    <w:rsid w:val="0078650F"/>
    <w:rsid w:val="007A3583"/>
    <w:rsid w:val="008118CC"/>
    <w:rsid w:val="00995900"/>
    <w:rsid w:val="009B6224"/>
    <w:rsid w:val="009C7A73"/>
    <w:rsid w:val="009E13AB"/>
    <w:rsid w:val="00A176C1"/>
    <w:rsid w:val="00BA551E"/>
    <w:rsid w:val="00C75748"/>
    <w:rsid w:val="00CE7F8D"/>
    <w:rsid w:val="00D2779C"/>
    <w:rsid w:val="00D516FC"/>
    <w:rsid w:val="00D651CC"/>
    <w:rsid w:val="00DE055E"/>
    <w:rsid w:val="00F015DE"/>
    <w:rsid w:val="00FA65E6"/>
    <w:rsid w:val="00FC30F4"/>
    <w:rsid w:val="00FE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3838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4F81BD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015D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rsid w:val="00F015D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4F81BD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5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D2779C"/>
    <w:rPr>
      <w:i/>
      <w:iCs/>
    </w:rPr>
  </w:style>
  <w:style w:type="character" w:styleId="BookTitle">
    <w:name w:val="Book Title"/>
    <w:basedOn w:val="DefaultParagraphFont"/>
    <w:uiPriority w:val="33"/>
    <w:qFormat/>
    <w:rsid w:val="00D2779C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4F81BD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015D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rsid w:val="00F015D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4F81BD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5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D2779C"/>
    <w:rPr>
      <w:i/>
      <w:iCs/>
    </w:rPr>
  </w:style>
  <w:style w:type="character" w:styleId="BookTitle">
    <w:name w:val="Book Title"/>
    <w:basedOn w:val="DefaultParagraphFont"/>
    <w:uiPriority w:val="33"/>
    <w:qFormat/>
    <w:rsid w:val="00D2779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SD:Applications:Microsoft%20Office%202011:Office:Media:Templates:Print%20Layout%20View:Resumes:Initials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9366396-4311-754F-8D4B-3C201A92F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Initials Resume.dotx</Template>
  <TotalTime>15</TotalTime>
  <Pages>1</Pages>
  <Words>13</Words>
  <Characters>76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Objective</vt:lpstr>
      <vt:lpstr>Experience</vt:lpstr>
      <vt:lpstr>    Lorem ipsum dolor	[Insert Dates]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Gangsar Swapurba</dc:creator>
  <cp:keywords/>
  <dc:description/>
  <cp:lastModifiedBy>Gangsar Swapurba</cp:lastModifiedBy>
  <cp:revision>23</cp:revision>
  <dcterms:created xsi:type="dcterms:W3CDTF">2021-03-02T04:07:00Z</dcterms:created>
  <dcterms:modified xsi:type="dcterms:W3CDTF">2021-03-05T10:00:00Z</dcterms:modified>
  <cp:category/>
</cp:coreProperties>
</file>