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DBFD1" w14:textId="77777777" w:rsidR="00F015DE" w:rsidRDefault="00F015DE">
      <w:bookmarkStart w:id="0" w:name="_GoBack"/>
      <w:bookmarkEnd w:id="0"/>
    </w:p>
    <w:sectPr w:rsidR="00F015DE" w:rsidSect="00F015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Default="00C75748">
    <w:pPr>
      <w:pStyle w:val="Footer"/>
    </w:pPr>
    <w: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77777777" w:rsidR="00F015DE" w:rsidRDefault="000201D0" w:rsidP="00C75748">
          <w:pPr>
            <w:pStyle w:val="ContactDetails"/>
          </w:pPr>
          <w:r>
            <w:t>E-Mail:</w:t>
          </w:r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7777777" w:rsidR="007428C5" w:rsidRDefault="0053461E" w:rsidP="00591FD3">
          <w:pPr>
            <w:pStyle w:val="Heading4"/>
            <w:jc w:val="center"/>
          </w:pPr>
          <w:r>
            <w:rPr>
              <w:noProof/>
            </w:rPr>
            <w:drawing>
              <wp:inline distT="0" distB="0" distL="0" distR="0" wp14:anchorId="73BF7867" wp14:editId="2AED18ED">
                <wp:extent cx="1828800" cy="309093"/>
                <wp:effectExtent l="0" t="0" r="0" b="0"/>
                <wp:docPr id="2" name="Picture 2" descr="HDD:gangsar:Desktop:inutrition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DD:gangsar:Desktop:inutrition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09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A39E20" w14:textId="17546D42" w:rsidR="00F015DE" w:rsidRDefault="00FA65E6" w:rsidP="00591FD3">
          <w:pPr>
            <w:pStyle w:val="Heading4"/>
            <w:jc w:val="center"/>
          </w:pPr>
          <w:r>
            <w:t>Customer Details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B233E"/>
    <w:rsid w:val="001F21FF"/>
    <w:rsid w:val="00437BEB"/>
    <w:rsid w:val="0053461E"/>
    <w:rsid w:val="00591FD3"/>
    <w:rsid w:val="006675CC"/>
    <w:rsid w:val="007428C5"/>
    <w:rsid w:val="0078650F"/>
    <w:rsid w:val="008118CC"/>
    <w:rsid w:val="00995900"/>
    <w:rsid w:val="00BA551E"/>
    <w:rsid w:val="00C75748"/>
    <w:rsid w:val="00CE7F8D"/>
    <w:rsid w:val="00D516FC"/>
    <w:rsid w:val="00DE055E"/>
    <w:rsid w:val="00F015DE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9</cp:revision>
  <dcterms:created xsi:type="dcterms:W3CDTF">2021-03-02T04:07:00Z</dcterms:created>
  <dcterms:modified xsi:type="dcterms:W3CDTF">2021-03-02T04:27:00Z</dcterms:modified>
  <cp:category/>
</cp:coreProperties>
</file>